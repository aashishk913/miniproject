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D910872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F62973">
                              <w:rPr>
                                <w:rFonts w:ascii="Arial" w:hAnsi="Arial" w:cs="Arial"/>
                                <w:sz w:val="56"/>
                              </w:rPr>
                              <w:t>Hangman Game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4D910872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F62973">
                        <w:rPr>
                          <w:rFonts w:ascii="Arial" w:hAnsi="Arial" w:cs="Arial"/>
                          <w:sz w:val="56"/>
                        </w:rPr>
                        <w:t>Hangman Game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ABB45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E7AF9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0F5F578B" w:rsidR="002979C3" w:rsidRPr="00404B4F" w:rsidRDefault="0026764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09012D7B" w:rsidR="002979C3" w:rsidRPr="00B96BE2" w:rsidRDefault="0026764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11-14-21</w:t>
            </w:r>
          </w:p>
        </w:tc>
        <w:tc>
          <w:tcPr>
            <w:tcW w:w="863" w:type="pct"/>
            <w:vAlign w:val="center"/>
          </w:tcPr>
          <w:p w14:paraId="48DC9A5B" w14:textId="5E92B4DF" w:rsidR="001B4CE7" w:rsidRPr="007B3ACD" w:rsidRDefault="0026764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Aashish kapoor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bookmarkStart w:id="0" w:name="_GoBack"/>
      <w:bookmarkEnd w:id="0"/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77365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BF743" w14:textId="77777777" w:rsidR="00773654" w:rsidRDefault="00773654" w:rsidP="006A582B">
      <w:r>
        <w:separator/>
      </w:r>
    </w:p>
  </w:endnote>
  <w:endnote w:type="continuationSeparator" w:id="0">
    <w:p w14:paraId="3008753F" w14:textId="77777777" w:rsidR="00773654" w:rsidRDefault="00773654" w:rsidP="006A582B">
      <w:r>
        <w:continuationSeparator/>
      </w:r>
    </w:p>
  </w:endnote>
  <w:endnote w:type="continuationNotice" w:id="1">
    <w:p w14:paraId="7EB30DBA" w14:textId="77777777" w:rsidR="00773654" w:rsidRDefault="007736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19EBC950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62973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62973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19DB1" w14:textId="77777777" w:rsidR="00773654" w:rsidRDefault="00773654" w:rsidP="006A582B">
      <w:r>
        <w:separator/>
      </w:r>
    </w:p>
  </w:footnote>
  <w:footnote w:type="continuationSeparator" w:id="0">
    <w:p w14:paraId="67CA39D0" w14:textId="77777777" w:rsidR="00773654" w:rsidRDefault="00773654" w:rsidP="006A582B">
      <w:r>
        <w:continuationSeparator/>
      </w:r>
    </w:p>
  </w:footnote>
  <w:footnote w:type="continuationNotice" w:id="1">
    <w:p w14:paraId="565754B2" w14:textId="77777777" w:rsidR="00773654" w:rsidRDefault="007736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7644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3654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2973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F25DA6-A972-4741-BA2A-283FF1E7F69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FE4B83F-23F6-4586-B61F-AD44F606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180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aashishkapoor003@gmail.com</cp:lastModifiedBy>
  <cp:revision>23</cp:revision>
  <cp:lastPrinted>2014-03-29T07:34:00Z</cp:lastPrinted>
  <dcterms:created xsi:type="dcterms:W3CDTF">2020-05-13T03:02:00Z</dcterms:created>
  <dcterms:modified xsi:type="dcterms:W3CDTF">2021-04-14T08:44:00Z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